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09E5016315564916BCA918DA904F0418"/>
        </w:placeholder>
        <w:docPartList>
          <w:docPartGallery w:val="Quick Parts"/>
          <w:docPartCategory w:val=" Resume Name"/>
        </w:docPartList>
      </w:sdtPr>
      <w:sdtEndPr/>
      <w:sdtContent>
        <w:p w:rsidR="000E7C9E" w:rsidRDefault="00AE43BB">
          <w:pPr>
            <w:pStyle w:val="Title"/>
          </w:pPr>
          <w:sdt>
            <w:sdtPr>
              <w:alias w:val="Author"/>
              <w:tag w:val=""/>
              <w:id w:val="1823003119"/>
              <w:placeholder>
                <w:docPart w:val="81DDD0E0AE484195AFFD9259441C80D9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3F755D">
                <w:t>Marc Ryan</w:t>
              </w:r>
            </w:sdtContent>
          </w:sdt>
        </w:p>
        <w:sdt>
          <w:sdtPr>
            <w:alias w:val="E-mail Address"/>
            <w:tag w:val=""/>
            <w:id w:val="527535243"/>
            <w:placeholder>
              <w:docPart w:val="E851BB7027DB42238BAF125A02BF3B4F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0E7C9E" w:rsidRDefault="002642E6" w:rsidP="002642E6">
              <w:pPr>
                <w:pStyle w:val="NoSpacing"/>
                <w:spacing w:after="80"/>
              </w:pPr>
              <w:r>
                <w:t>ryanmq87</w:t>
              </w:r>
              <w:r w:rsidR="002F4DF4">
                <w:t>@gmail.com</w:t>
              </w:r>
            </w:p>
          </w:sdtContent>
        </w:sdt>
        <w:sdt>
          <w:sdtPr>
            <w:alias w:val="Address"/>
            <w:tag w:val=""/>
            <w:id w:val="539556739"/>
            <w:placeholder>
              <w:docPart w:val="8BF73961AA174776863CAF759D57FB3D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3F755D" w:rsidRDefault="003F755D" w:rsidP="003F755D">
              <w:pPr>
                <w:spacing w:after="0" w:line="240" w:lineRule="auto"/>
              </w:pPr>
              <w:r>
                <w:t>2324 Richard Drive</w:t>
              </w:r>
            </w:p>
          </w:sdtContent>
        </w:sdt>
        <w:p w:rsidR="003F755D" w:rsidRDefault="003F755D" w:rsidP="003F755D">
          <w:pPr>
            <w:spacing w:after="0" w:line="240" w:lineRule="auto"/>
          </w:pPr>
          <w:r>
            <w:t>Henderson, NV 89014</w:t>
          </w:r>
        </w:p>
        <w:sdt>
          <w:sdtPr>
            <w:alias w:val="Phone"/>
            <w:tag w:val=""/>
            <w:id w:val="1357783703"/>
            <w:placeholder>
              <w:docPart w:val="C7C97E1B976F4E898F90E49C278E9468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0E7C9E" w:rsidRDefault="002F4DF4" w:rsidP="002642E6">
              <w:pPr>
                <w:pStyle w:val="NoSpacing"/>
                <w:spacing w:before="80"/>
              </w:pPr>
              <w:r>
                <w:t>(702)496-0372</w:t>
              </w:r>
            </w:p>
          </w:sdtContent>
        </w:sdt>
        <w:p w:rsidR="000E7C9E" w:rsidRDefault="000E7C9E"/>
        <w:p w:rsidR="000E7C9E" w:rsidRDefault="00AE43BB"/>
      </w:sdtContent>
    </w:sdt>
    <w:p w:rsidR="000E7C9E" w:rsidRDefault="002B438A">
      <w:pPr>
        <w:pStyle w:val="SectionHeading"/>
      </w:pPr>
      <w:r>
        <w:t xml:space="preserve">Breif </w:t>
      </w:r>
      <w:r w:rsidR="006834CE">
        <w:t>Bio</w:t>
      </w:r>
    </w:p>
    <w:p w:rsidR="00DA32B9" w:rsidRDefault="002B438A" w:rsidP="006834CE">
      <w:r>
        <w:t>In case the big bold letters didn’t give it away, my name is Marc Ryan. I grew</w:t>
      </w:r>
      <w:r w:rsidR="006834CE">
        <w:t xml:space="preserve"> up</w:t>
      </w:r>
      <w:r>
        <w:t xml:space="preserve"> in the Las Vegas area, which happens to be where I currently reside. Living in the desert can be unbearable at times. When temperatures reach 120</w:t>
      </w:r>
      <w:r>
        <w:rPr>
          <w:rFonts w:cstheme="minorHAnsi"/>
        </w:rPr>
        <w:t>°</w:t>
      </w:r>
      <w:r>
        <w:t xml:space="preserve">F outside during the summer, you pretty much have only two options – stay inside or go swimming. This could be a reason why I picked up videogames at such an early age. Ever since I saw my brother playing </w:t>
      </w:r>
      <w:r w:rsidR="006834CE">
        <w:t xml:space="preserve">The </w:t>
      </w:r>
      <w:r>
        <w:t xml:space="preserve">Legend of Zelda on the NES, I was hooked. But I </w:t>
      </w:r>
      <w:r w:rsidR="006834CE">
        <w:t>digress;</w:t>
      </w:r>
      <w:r>
        <w:t xml:space="preserve"> I’m 23 years old with a Bachelor</w:t>
      </w:r>
      <w:r w:rsidR="006834CE">
        <w:t xml:space="preserve"> of Science in Computer Science from the University of North Carolina at Chapel Hill. After graduating in May 2010, I took two graduate courses at UNLV during the fall while working part time – the classes were Digital Image Processing and Computer Graphics. While I have been searching for a position as a game developer, I realize that as long as I’m</w:t>
      </w:r>
      <w:r w:rsidR="00FB06A3">
        <w:t xml:space="preserve"> close to videogames and able to code, I’ll be happy. That’s why I consider this internship at IGN a perfect opportunity.</w:t>
      </w:r>
      <w:bookmarkStart w:id="0" w:name="_GoBack"/>
      <w:bookmarkEnd w:id="0"/>
    </w:p>
    <w:p w:rsidR="000E7C9E" w:rsidRDefault="00137B94">
      <w:pPr>
        <w:pStyle w:val="SectionHeading"/>
      </w:pPr>
      <w:r>
        <w:t>Experience</w:t>
      </w:r>
    </w:p>
    <w:p w:rsidR="00335A62" w:rsidRDefault="00335A62" w:rsidP="00335A62">
      <w:pPr>
        <w:pStyle w:val="Subsection"/>
        <w:rPr>
          <w:vanish/>
          <w:specVanish/>
        </w:rPr>
      </w:pPr>
      <w:r>
        <w:t>Green Valley Ranch Resort, Spa &amp; Casino</w:t>
      </w:r>
    </w:p>
    <w:p w:rsidR="00335A62" w:rsidRDefault="00335A62" w:rsidP="00335A62">
      <w:pPr>
        <w:pStyle w:val="NoSpacing"/>
        <w:rPr>
          <w:rFonts w:asciiTheme="majorHAnsi" w:eastAsiaTheme="majorEastAsia" w:hAnsiTheme="majorHAnsi" w:cstheme="majorBidi"/>
          <w:color w:val="5283BE" w:themeColor="accent1"/>
          <w:sz w:val="26"/>
          <w:szCs w:val="26"/>
        </w:rPr>
      </w:pPr>
    </w:p>
    <w:p w:rsidR="00244115" w:rsidRDefault="00335A62" w:rsidP="00244115">
      <w:pPr>
        <w:rPr>
          <w:rStyle w:val="Emphasis"/>
        </w:rPr>
      </w:pPr>
      <w:r>
        <w:rPr>
          <w:rStyle w:val="IntenseEmphasis"/>
        </w:rPr>
        <w:t xml:space="preserve">Bar Porter </w:t>
      </w:r>
      <w:r>
        <w:rPr>
          <w:rStyle w:val="Emphasis"/>
        </w:rPr>
        <w:t>May 2010 – Present</w:t>
      </w:r>
    </w:p>
    <w:p w:rsidR="009C166D" w:rsidRPr="00C72A15" w:rsidRDefault="00244115" w:rsidP="00C72A15">
      <w:pPr>
        <w:rPr>
          <w:i/>
          <w:iCs/>
        </w:rPr>
      </w:pPr>
      <w:proofErr w:type="gramStart"/>
      <w:r>
        <w:rPr>
          <w:rStyle w:val="Emphasis"/>
          <w:i w:val="0"/>
        </w:rPr>
        <w:t xml:space="preserve">Helped to provide </w:t>
      </w:r>
      <w:r w:rsidR="008E260F">
        <w:rPr>
          <w:rStyle w:val="Emphasis"/>
          <w:i w:val="0"/>
        </w:rPr>
        <w:t>an excellent</w:t>
      </w:r>
      <w:r>
        <w:rPr>
          <w:rStyle w:val="Emphasis"/>
          <w:i w:val="0"/>
        </w:rPr>
        <w:t xml:space="preserve"> </w:t>
      </w:r>
      <w:r w:rsidR="008E260F">
        <w:rPr>
          <w:rStyle w:val="Emphasis"/>
          <w:i w:val="0"/>
        </w:rPr>
        <w:t>customer</w:t>
      </w:r>
      <w:r>
        <w:rPr>
          <w:rStyle w:val="Emphasis"/>
          <w:i w:val="0"/>
        </w:rPr>
        <w:t xml:space="preserve"> experience by </w:t>
      </w:r>
      <w:r w:rsidR="009C166D" w:rsidRPr="009C166D">
        <w:t>maintain</w:t>
      </w:r>
      <w:r>
        <w:t>ing</w:t>
      </w:r>
      <w:r w:rsidR="009C166D" w:rsidRPr="009C166D">
        <w:t xml:space="preserve"> sufficient stocks of liquor, beverages, ice, fruits and other necessary item</w:t>
      </w:r>
      <w:r>
        <w:t>s at the multiple bars</w:t>
      </w:r>
      <w:r w:rsidR="00C72A15">
        <w:t xml:space="preserve"> located</w:t>
      </w:r>
      <w:r>
        <w:t xml:space="preserve"> in GVR</w:t>
      </w:r>
      <w:r w:rsidR="00C72A15">
        <w:t>.</w:t>
      </w:r>
      <w:proofErr w:type="gramEnd"/>
      <w:r w:rsidR="00C72A15">
        <w:t xml:space="preserve"> </w:t>
      </w:r>
      <w:r w:rsidR="008E260F">
        <w:t xml:space="preserve">Organizational and communication skills were </w:t>
      </w:r>
      <w:proofErr w:type="gramStart"/>
      <w:r w:rsidR="008E260F">
        <w:t>key</w:t>
      </w:r>
      <w:proofErr w:type="gramEnd"/>
      <w:r w:rsidR="008E260F">
        <w:t xml:space="preserve"> in creating a fun and efficient environment for both the guests and fellow co-workers.</w:t>
      </w:r>
    </w:p>
    <w:p w:rsidR="00335A62" w:rsidRDefault="00335A62" w:rsidP="009C166D">
      <w:pPr>
        <w:pStyle w:val="Subsection"/>
        <w:rPr>
          <w:vanish/>
          <w:specVanish/>
        </w:rPr>
      </w:pPr>
      <w:r>
        <w:t>Biology Department at UNC-CH</w:t>
      </w:r>
    </w:p>
    <w:p w:rsidR="00335A62" w:rsidRDefault="00335A62" w:rsidP="00335A62">
      <w:pPr>
        <w:pStyle w:val="NoSpacing"/>
        <w:rPr>
          <w:rFonts w:asciiTheme="majorHAnsi" w:eastAsiaTheme="majorEastAsia" w:hAnsiTheme="majorHAnsi" w:cstheme="majorBidi"/>
          <w:color w:val="5283BE" w:themeColor="accent1"/>
          <w:sz w:val="26"/>
          <w:szCs w:val="26"/>
        </w:rPr>
      </w:pPr>
    </w:p>
    <w:p w:rsidR="00335A62" w:rsidRDefault="00335A62" w:rsidP="00335A62">
      <w:pPr>
        <w:rPr>
          <w:rStyle w:val="Emphasis"/>
        </w:rPr>
      </w:pPr>
      <w:r>
        <w:rPr>
          <w:rStyle w:val="IntenseEmphasis"/>
        </w:rPr>
        <w:t xml:space="preserve">Programmer </w:t>
      </w:r>
      <w:r>
        <w:rPr>
          <w:rStyle w:val="Emphasis"/>
        </w:rPr>
        <w:t>August 2009 – May 2010</w:t>
      </w:r>
    </w:p>
    <w:p w:rsidR="00F82BC6" w:rsidRPr="00F82BC6" w:rsidRDefault="00F82BC6" w:rsidP="00F82BC6">
      <w:pPr>
        <w:rPr>
          <w:i/>
          <w:iCs/>
        </w:rPr>
      </w:pPr>
      <w:proofErr w:type="gramStart"/>
      <w:r>
        <w:t xml:space="preserve">Assisted Dr. Kenneth </w:t>
      </w:r>
      <w:proofErr w:type="spellStart"/>
      <w:r>
        <w:t>Lohmann</w:t>
      </w:r>
      <w:proofErr w:type="spellEnd"/>
      <w:r>
        <w:t xml:space="preserve"> of the Biology Department in his research on sea turtles by developing software to record their navigational patterns.</w:t>
      </w:r>
      <w:proofErr w:type="gramEnd"/>
      <w:r w:rsidR="00A8497B">
        <w:t xml:space="preserve"> Using C++ and the Win32 API, I was responsible for designing the UI </w:t>
      </w:r>
      <w:r w:rsidR="00876710">
        <w:t>and coding the underlying layer which provided the user with the ability to record and save</w:t>
      </w:r>
      <w:r w:rsidR="00D029AC">
        <w:t xml:space="preserve"> custom trials. The other member of my team was tasked with providing an interface between my code and the USB1 Encoder Acquisition USB Device</w:t>
      </w:r>
      <w:r w:rsidR="00876710">
        <w:t xml:space="preserve"> </w:t>
      </w:r>
      <w:r w:rsidR="00D029AC">
        <w:t>from US Digita</w:t>
      </w:r>
      <w:r w:rsidR="00286739">
        <w:t>l</w:t>
      </w:r>
      <w:r w:rsidR="00D029AC">
        <w:t>.</w:t>
      </w:r>
    </w:p>
    <w:p w:rsidR="00C376F0" w:rsidRDefault="00C376F0" w:rsidP="00C376F0">
      <w:pPr>
        <w:pStyle w:val="Subsection"/>
        <w:rPr>
          <w:vanish/>
          <w:specVanish/>
        </w:rPr>
      </w:pPr>
      <w:r>
        <w:t>CS Department at UNC-CH</w:t>
      </w:r>
    </w:p>
    <w:p w:rsidR="00C376F0" w:rsidRDefault="00C376F0" w:rsidP="00C376F0">
      <w:pPr>
        <w:pStyle w:val="NoSpacing"/>
        <w:rPr>
          <w:rFonts w:asciiTheme="majorHAnsi" w:eastAsiaTheme="majorEastAsia" w:hAnsiTheme="majorHAnsi" w:cstheme="majorBidi"/>
          <w:color w:val="5283BE" w:themeColor="accent1"/>
          <w:sz w:val="26"/>
          <w:szCs w:val="26"/>
        </w:rPr>
      </w:pPr>
    </w:p>
    <w:p w:rsidR="00F82BC6" w:rsidRDefault="00C376F0" w:rsidP="00F82BC6">
      <w:pPr>
        <w:rPr>
          <w:rStyle w:val="Emphasis"/>
        </w:rPr>
      </w:pPr>
      <w:r>
        <w:rPr>
          <w:rStyle w:val="IntenseEmphasis"/>
        </w:rPr>
        <w:t xml:space="preserve">Research Assistant </w:t>
      </w:r>
      <w:r w:rsidR="00364762">
        <w:rPr>
          <w:rStyle w:val="Emphasis"/>
        </w:rPr>
        <w:t>August 2008 – May 2009</w:t>
      </w:r>
    </w:p>
    <w:p w:rsidR="00D029AC" w:rsidRPr="00D029AC" w:rsidRDefault="00D029AC" w:rsidP="00F82BC6">
      <w:pPr>
        <w:rPr>
          <w:rStyle w:val="Emphasis"/>
          <w:i w:val="0"/>
        </w:rPr>
      </w:pPr>
      <w:proofErr w:type="gramStart"/>
      <w:r>
        <w:rPr>
          <w:rStyle w:val="Emphasis"/>
          <w:i w:val="0"/>
        </w:rPr>
        <w:lastRenderedPageBreak/>
        <w:t>Employed by Prof</w:t>
      </w:r>
      <w:r w:rsidR="00E942E5">
        <w:rPr>
          <w:rStyle w:val="Emphasis"/>
          <w:i w:val="0"/>
        </w:rPr>
        <w:t>essor</w:t>
      </w:r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Prasun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Dewan</w:t>
      </w:r>
      <w:proofErr w:type="spellEnd"/>
      <w:r>
        <w:rPr>
          <w:rStyle w:val="Emphasis"/>
          <w:i w:val="0"/>
        </w:rPr>
        <w:t xml:space="preserve"> </w:t>
      </w:r>
      <w:r w:rsidR="00BE2197">
        <w:rPr>
          <w:rStyle w:val="Emphasis"/>
          <w:i w:val="0"/>
        </w:rPr>
        <w:t>to explore a possible implementation of his Distributed Reflection project.</w:t>
      </w:r>
      <w:proofErr w:type="gramEnd"/>
      <w:r w:rsidR="00BE2197">
        <w:rPr>
          <w:rStyle w:val="Emphasis"/>
          <w:i w:val="0"/>
        </w:rPr>
        <w:t xml:space="preserve"> </w:t>
      </w:r>
      <w:r w:rsidR="00E942E5">
        <w:rPr>
          <w:rStyle w:val="Emphasis"/>
          <w:i w:val="0"/>
        </w:rPr>
        <w:t>The goal was</w:t>
      </w:r>
      <w:r w:rsidR="00D279DF">
        <w:rPr>
          <w:rStyle w:val="Emphasis"/>
          <w:i w:val="0"/>
        </w:rPr>
        <w:t xml:space="preserve"> to</w:t>
      </w:r>
      <w:r w:rsidR="00E942E5">
        <w:rPr>
          <w:rStyle w:val="Emphasis"/>
          <w:i w:val="0"/>
        </w:rPr>
        <w:t xml:space="preserve"> develop an application that could reflect upon a remote object, and using</w:t>
      </w:r>
      <w:r w:rsidR="007554D0">
        <w:rPr>
          <w:rStyle w:val="Emphasis"/>
          <w:i w:val="0"/>
        </w:rPr>
        <w:t xml:space="preserve"> only</w:t>
      </w:r>
      <w:r w:rsidR="00E942E5">
        <w:rPr>
          <w:rStyle w:val="Emphasis"/>
          <w:i w:val="0"/>
        </w:rPr>
        <w:t xml:space="preserve"> the primitive data</w:t>
      </w:r>
      <w:r w:rsidR="007554D0">
        <w:rPr>
          <w:rStyle w:val="Emphasis"/>
          <w:i w:val="0"/>
        </w:rPr>
        <w:t xml:space="preserve"> types </w:t>
      </w:r>
      <w:r w:rsidR="00E942E5">
        <w:rPr>
          <w:rStyle w:val="Emphasis"/>
          <w:i w:val="0"/>
        </w:rPr>
        <w:t>sent back</w:t>
      </w:r>
      <w:r w:rsidR="00A30CE3">
        <w:rPr>
          <w:rStyle w:val="Emphasis"/>
          <w:i w:val="0"/>
        </w:rPr>
        <w:t xml:space="preserve"> to the client</w:t>
      </w:r>
      <w:r w:rsidR="00E942E5">
        <w:rPr>
          <w:rStyle w:val="Emphasis"/>
          <w:i w:val="0"/>
        </w:rPr>
        <w:t>, reconstruct the object as it wa</w:t>
      </w:r>
      <w:r w:rsidR="007554D0">
        <w:rPr>
          <w:rStyle w:val="Emphasis"/>
          <w:i w:val="0"/>
        </w:rPr>
        <w:t xml:space="preserve">s on the remote </w:t>
      </w:r>
      <w:r w:rsidR="00C00B2D">
        <w:rPr>
          <w:rStyle w:val="Emphasis"/>
          <w:i w:val="0"/>
        </w:rPr>
        <w:t>machine. Using Java Web S</w:t>
      </w:r>
      <w:r w:rsidR="007554D0">
        <w:rPr>
          <w:rStyle w:val="Emphasis"/>
          <w:i w:val="0"/>
        </w:rPr>
        <w:t>ervices</w:t>
      </w:r>
      <w:r w:rsidR="00C00B2D">
        <w:rPr>
          <w:rStyle w:val="Emphasis"/>
          <w:i w:val="0"/>
        </w:rPr>
        <w:t xml:space="preserve"> to perform</w:t>
      </w:r>
      <w:r w:rsidR="00364762">
        <w:rPr>
          <w:rStyle w:val="Emphasis"/>
          <w:i w:val="0"/>
        </w:rPr>
        <w:t xml:space="preserve"> the</w:t>
      </w:r>
      <w:r w:rsidR="00C00B2D">
        <w:rPr>
          <w:rStyle w:val="Emphasis"/>
          <w:i w:val="0"/>
        </w:rPr>
        <w:t xml:space="preserve"> remote procedure calls</w:t>
      </w:r>
      <w:r w:rsidR="007554D0">
        <w:rPr>
          <w:rStyle w:val="Emphasis"/>
          <w:i w:val="0"/>
        </w:rPr>
        <w:t xml:space="preserve"> and Glassfish as </w:t>
      </w:r>
      <w:r w:rsidR="00A30CE3">
        <w:rPr>
          <w:rStyle w:val="Emphasis"/>
          <w:i w:val="0"/>
        </w:rPr>
        <w:t>the</w:t>
      </w:r>
      <w:r w:rsidR="007554D0">
        <w:rPr>
          <w:rStyle w:val="Emphasis"/>
          <w:i w:val="0"/>
        </w:rPr>
        <w:t xml:space="preserve"> application server</w:t>
      </w:r>
      <w:r w:rsidR="00C00B2D">
        <w:rPr>
          <w:rStyle w:val="Emphasis"/>
          <w:i w:val="0"/>
        </w:rPr>
        <w:t>, I attempted to realize this goal.</w:t>
      </w:r>
      <w:r w:rsidR="00364762">
        <w:rPr>
          <w:rStyle w:val="Emphasis"/>
          <w:i w:val="0"/>
        </w:rPr>
        <w:t xml:space="preserve"> Although unsuccessful, my research provided invaluable insight into the nature of the project.</w:t>
      </w:r>
    </w:p>
    <w:p w:rsidR="000E7C9E" w:rsidRDefault="00332BC9">
      <w:pPr>
        <w:pStyle w:val="Subsection"/>
        <w:rPr>
          <w:vanish/>
          <w:specVanish/>
        </w:rPr>
      </w:pPr>
      <w:r>
        <w:t>Sandia National Labs</w:t>
      </w:r>
    </w:p>
    <w:p w:rsidR="000E7C9E" w:rsidRDefault="000E7C9E">
      <w:pPr>
        <w:pStyle w:val="NoSpacing"/>
        <w:rPr>
          <w:rFonts w:asciiTheme="majorHAnsi" w:eastAsiaTheme="majorEastAsia" w:hAnsiTheme="majorHAnsi" w:cstheme="majorBidi"/>
          <w:color w:val="5283BE" w:themeColor="accent1"/>
          <w:sz w:val="26"/>
          <w:szCs w:val="26"/>
        </w:rPr>
      </w:pPr>
    </w:p>
    <w:p w:rsidR="000E7C9E" w:rsidRDefault="00332BC9">
      <w:pPr>
        <w:rPr>
          <w:rStyle w:val="Emphasis"/>
        </w:rPr>
      </w:pPr>
      <w:r>
        <w:rPr>
          <w:rStyle w:val="IntenseEmphasis"/>
        </w:rPr>
        <w:t>Summer Intern</w:t>
      </w:r>
      <w:r w:rsidR="00137B94">
        <w:rPr>
          <w:rStyle w:val="IntenseEmphasis"/>
        </w:rPr>
        <w:t xml:space="preserve"> </w:t>
      </w:r>
      <w:r>
        <w:rPr>
          <w:rStyle w:val="Emphasis"/>
        </w:rPr>
        <w:t>June 2007</w:t>
      </w:r>
      <w:r w:rsidR="00137B94">
        <w:rPr>
          <w:rStyle w:val="Emphasis"/>
        </w:rPr>
        <w:t xml:space="preserve"> – </w:t>
      </w:r>
      <w:r>
        <w:rPr>
          <w:rStyle w:val="Emphasis"/>
        </w:rPr>
        <w:t>August 2007</w:t>
      </w:r>
    </w:p>
    <w:p w:rsidR="000E7C9E" w:rsidRDefault="00332BC9" w:rsidP="00332BC9">
      <w:pPr>
        <w:spacing w:after="240"/>
      </w:pPr>
      <w:proofErr w:type="gramStart"/>
      <w:r>
        <w:t>Employed as a summer intern working for Sandia's Information Technology organization in their role as Lead Laboratory on the U.S. Department of Energy's Yucca Mountain Project for the geological disposal of nuclear waste.</w:t>
      </w:r>
      <w:proofErr w:type="gramEnd"/>
      <w:r>
        <w:t xml:space="preserve"> Received training in the software lifecycle, observed and participated in the testing/validation of software, gathered client information for the Requirements Phase, and organized and helped consolidate a list of software item</w:t>
      </w:r>
      <w:r w:rsidR="00C376F0">
        <w:t>s</w:t>
      </w:r>
      <w:r>
        <w:t xml:space="preserve"> important to the project.</w:t>
      </w:r>
    </w:p>
    <w:p w:rsidR="000E7C9E" w:rsidRDefault="00137B94">
      <w:pPr>
        <w:pStyle w:val="SectionHeading"/>
      </w:pPr>
      <w:r>
        <w:t>Skills</w:t>
      </w:r>
    </w:p>
    <w:p w:rsidR="00335A62" w:rsidRDefault="00335A62" w:rsidP="00335A62">
      <w:pPr>
        <w:pStyle w:val="ListParagraph"/>
        <w:numPr>
          <w:ilvl w:val="0"/>
          <w:numId w:val="4"/>
        </w:numPr>
        <w:ind w:hanging="288"/>
      </w:pPr>
      <w:r>
        <w:t xml:space="preserve">2-3 </w:t>
      </w:r>
      <w:proofErr w:type="spellStart"/>
      <w:r>
        <w:t>years experience</w:t>
      </w:r>
      <w:proofErr w:type="spellEnd"/>
      <w:r>
        <w:t xml:space="preserve"> with Java and </w:t>
      </w:r>
      <w:r w:rsidR="00C376F0">
        <w:t>C/</w:t>
      </w:r>
      <w:r>
        <w:t>C++</w:t>
      </w:r>
    </w:p>
    <w:p w:rsidR="00C376F0" w:rsidRDefault="00C376F0" w:rsidP="00C376F0">
      <w:pPr>
        <w:pStyle w:val="ListParagraph"/>
        <w:numPr>
          <w:ilvl w:val="0"/>
          <w:numId w:val="4"/>
        </w:numPr>
        <w:ind w:hanging="288"/>
      </w:pPr>
      <w:r>
        <w:t>Familiarity with OpenGL and</w:t>
      </w:r>
      <w:r w:rsidR="001A46CC">
        <w:t xml:space="preserve"> Blender</w:t>
      </w:r>
      <w:r>
        <w:t xml:space="preserve"> for 3D creation and animation</w:t>
      </w:r>
    </w:p>
    <w:p w:rsidR="000E7C9E" w:rsidRDefault="00F82BC6" w:rsidP="00364762">
      <w:pPr>
        <w:pStyle w:val="ListParagraph"/>
        <w:numPr>
          <w:ilvl w:val="0"/>
          <w:numId w:val="4"/>
        </w:numPr>
        <w:ind w:hanging="288"/>
      </w:pPr>
      <w:r>
        <w:t>Have designed software using Windows API as well as some programming experience in a Linux environment</w:t>
      </w:r>
    </w:p>
    <w:p w:rsidR="00BB6120" w:rsidRDefault="00BB6120" w:rsidP="00364762">
      <w:pPr>
        <w:pStyle w:val="ListParagraph"/>
        <w:numPr>
          <w:ilvl w:val="0"/>
          <w:numId w:val="4"/>
        </w:numPr>
        <w:ind w:hanging="288"/>
      </w:pPr>
      <w:r>
        <w:t xml:space="preserve">Decent knowledge of MySQL, including database access and table creation using </w:t>
      </w:r>
      <w:proofErr w:type="spellStart"/>
      <w:r>
        <w:t>phpMyAdmin</w:t>
      </w:r>
      <w:proofErr w:type="spellEnd"/>
    </w:p>
    <w:p w:rsidR="00DA32B9" w:rsidRDefault="00DA4E4F" w:rsidP="00610A27">
      <w:pPr>
        <w:pStyle w:val="ListParagraph"/>
        <w:numPr>
          <w:ilvl w:val="0"/>
          <w:numId w:val="4"/>
        </w:numPr>
        <w:ind w:hanging="288"/>
      </w:pPr>
      <w:r>
        <w:t xml:space="preserve">Some experience with </w:t>
      </w:r>
      <w:proofErr w:type="spellStart"/>
      <w:r>
        <w:t>TortoiseSVN</w:t>
      </w:r>
      <w:proofErr w:type="spellEnd"/>
      <w:r>
        <w:t xml:space="preserve"> as method of software version control</w:t>
      </w:r>
    </w:p>
    <w:sectPr w:rsidR="00DA32B9">
      <w:footerReference w:type="default" r:id="rId12"/>
      <w:headerReference w:type="first" r:id="rId13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3BB" w:rsidRDefault="00AE43BB">
      <w:pPr>
        <w:spacing w:after="0" w:line="240" w:lineRule="auto"/>
      </w:pPr>
      <w:r>
        <w:separator/>
      </w:r>
    </w:p>
  </w:endnote>
  <w:endnote w:type="continuationSeparator" w:id="0">
    <w:p w:rsidR="00AE43BB" w:rsidRDefault="00AE4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C9E" w:rsidRDefault="00EA342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A024825" wp14:editId="4496BAB0">
              <wp:simplePos x="0" y="0"/>
              <wp:positionH relativeFrom="margin">
                <wp:posOffset>6194425</wp:posOffset>
              </wp:positionH>
              <wp:positionV relativeFrom="margin">
                <wp:posOffset>7280275</wp:posOffset>
              </wp:positionV>
              <wp:extent cx="492760" cy="2093595"/>
              <wp:effectExtent l="0" t="0" r="2540" b="8255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E7C9E" w:rsidRDefault="00EA3420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Marc Ryan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487.75pt;margin-top:573.25pt;width:38.8pt;height:164.85pt;z-index:251678720;visibility:visible;mso-wrap-style:none;mso-width-percent:50;mso-height-percent:325;mso-wrap-distance-left:9pt;mso-wrap-distance-top:0;mso-wrap-distance-right:9pt;mso-wrap-distance-bottom:0;mso-position-horizontal:absolute;mso-position-horizontal-relative:margin;mso-position-vertical:absolute;mso-position-vertical-relative:margin;mso-width-percent:5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" filled="f" stroked="f" strokeweight=".5pt">
              <v:textbox style="layout-flow:vertical;mso-fit-shape-to-text:t" inset="0,0,0,0">
                <w:txbxContent>
                  <w:p w:rsidR="000E7C9E" w:rsidRDefault="00EA3420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Marc Ryan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="00137B94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B3D772B" wp14:editId="2011601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 w:rsidR="00137B94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A070C1" wp14:editId="0712758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 w:rsidR="00137B94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A32A416" wp14:editId="33CDD21C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29486d [3215]" stroked="f">
              <w10:wrap anchorx="margin" anchory="margin"/>
            </v:rect>
          </w:pict>
        </mc:Fallback>
      </mc:AlternateContent>
    </w:r>
  </w:p>
  <w:p w:rsidR="000E7C9E" w:rsidRDefault="000E7C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3BB" w:rsidRDefault="00AE43BB">
      <w:pPr>
        <w:spacing w:after="0" w:line="240" w:lineRule="auto"/>
      </w:pPr>
      <w:r>
        <w:separator/>
      </w:r>
    </w:p>
  </w:footnote>
  <w:footnote w:type="continuationSeparator" w:id="0">
    <w:p w:rsidR="00AE43BB" w:rsidRDefault="00AE4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C9E" w:rsidRDefault="00137B9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29486d [3215]" stroked="f">
              <w10:wrap anchorx="margin" anchory="margin"/>
            </v:rect>
          </w:pict>
        </mc:Fallback>
      </mc:AlternateContent>
    </w:r>
  </w:p>
  <w:p w:rsidR="000E7C9E" w:rsidRDefault="000E7C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>
    <w:nsid w:val="2D932AC3"/>
    <w:multiLevelType w:val="hybridMultilevel"/>
    <w:tmpl w:val="4A505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55D"/>
    <w:rsid w:val="0002207F"/>
    <w:rsid w:val="000A09C4"/>
    <w:rsid w:val="000D4CD2"/>
    <w:rsid w:val="000E206E"/>
    <w:rsid w:val="000E7C9E"/>
    <w:rsid w:val="00107715"/>
    <w:rsid w:val="00112962"/>
    <w:rsid w:val="00137B94"/>
    <w:rsid w:val="001777C8"/>
    <w:rsid w:val="0019758C"/>
    <w:rsid w:val="001A46CC"/>
    <w:rsid w:val="002210DC"/>
    <w:rsid w:val="00244115"/>
    <w:rsid w:val="002642E6"/>
    <w:rsid w:val="00286739"/>
    <w:rsid w:val="002B438A"/>
    <w:rsid w:val="002F4DF4"/>
    <w:rsid w:val="00332BC9"/>
    <w:rsid w:val="00335A62"/>
    <w:rsid w:val="0036259A"/>
    <w:rsid w:val="00364762"/>
    <w:rsid w:val="003774B7"/>
    <w:rsid w:val="003B6365"/>
    <w:rsid w:val="003F755D"/>
    <w:rsid w:val="004707C8"/>
    <w:rsid w:val="0047673B"/>
    <w:rsid w:val="004F46AF"/>
    <w:rsid w:val="005409CF"/>
    <w:rsid w:val="00610A27"/>
    <w:rsid w:val="0061357C"/>
    <w:rsid w:val="006834CE"/>
    <w:rsid w:val="00731DBB"/>
    <w:rsid w:val="00744AB6"/>
    <w:rsid w:val="00752775"/>
    <w:rsid w:val="007554D0"/>
    <w:rsid w:val="007E392E"/>
    <w:rsid w:val="00832C4C"/>
    <w:rsid w:val="00876710"/>
    <w:rsid w:val="008E260F"/>
    <w:rsid w:val="0090134D"/>
    <w:rsid w:val="009919E4"/>
    <w:rsid w:val="009C166D"/>
    <w:rsid w:val="00A30CE3"/>
    <w:rsid w:val="00A8497B"/>
    <w:rsid w:val="00AE43BB"/>
    <w:rsid w:val="00AE7A4D"/>
    <w:rsid w:val="00BB6120"/>
    <w:rsid w:val="00BE2197"/>
    <w:rsid w:val="00C00B2D"/>
    <w:rsid w:val="00C04082"/>
    <w:rsid w:val="00C15288"/>
    <w:rsid w:val="00C32603"/>
    <w:rsid w:val="00C34200"/>
    <w:rsid w:val="00C376F0"/>
    <w:rsid w:val="00C72A15"/>
    <w:rsid w:val="00C75065"/>
    <w:rsid w:val="00C87EDD"/>
    <w:rsid w:val="00CA535B"/>
    <w:rsid w:val="00CB5EB0"/>
    <w:rsid w:val="00CC7B60"/>
    <w:rsid w:val="00D029AC"/>
    <w:rsid w:val="00D279DF"/>
    <w:rsid w:val="00DA32B9"/>
    <w:rsid w:val="00DA4E4F"/>
    <w:rsid w:val="00DE7FE7"/>
    <w:rsid w:val="00E36459"/>
    <w:rsid w:val="00E942E5"/>
    <w:rsid w:val="00EA3420"/>
    <w:rsid w:val="00ED2EDC"/>
    <w:rsid w:val="00ED6BDA"/>
    <w:rsid w:val="00F16111"/>
    <w:rsid w:val="00F82BC6"/>
    <w:rsid w:val="00FB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5283BE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283B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29486D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5283B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3761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76194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29486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283B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6194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5283BE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5283B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29486D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5283B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3761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76194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29486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5283B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376194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5283B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29486D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29486D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5283BE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5283BE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29486D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283BE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29486D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C0504D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C0504D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254163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sid w:val="003B6365"/>
    <w:rPr>
      <w:b w:val="0"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5283BE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283B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29486D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5283B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3761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76194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29486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283B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6194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5283BE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5283B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29486D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5283B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3761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76194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29486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5283B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376194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5283B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29486D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29486D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5283BE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5283BE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29486D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283BE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29486D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C0504D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C0504D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254163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sid w:val="003B6365"/>
    <w:rPr>
      <w:b w:val="0"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7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\Downloads\TS10184083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9E5016315564916BCA918DA904F0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8E4E7-3659-4521-8D74-84087C5A83DB}"/>
      </w:docPartPr>
      <w:docPartBody>
        <w:p w:rsidR="0092512C" w:rsidRDefault="007B0111">
          <w:pPr>
            <w:pStyle w:val="09E5016315564916BCA918DA904F0418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81DDD0E0AE484195AFFD9259441C8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AFCF-5B80-4A7C-9FFA-429B0AE4BE7D}"/>
      </w:docPartPr>
      <w:docPartBody>
        <w:p w:rsidR="0092512C" w:rsidRDefault="007B0111">
          <w:pPr>
            <w:pStyle w:val="81DDD0E0AE484195AFFD9259441C80D9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E851BB7027DB42238BAF125A02BF3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1F3CE-E2E1-4F7E-9ADA-A8FD8BFDFBB9}"/>
      </w:docPartPr>
      <w:docPartBody>
        <w:p w:rsidR="0092512C" w:rsidRDefault="007B0111">
          <w:pPr>
            <w:pStyle w:val="E851BB7027DB42238BAF125A02BF3B4F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8BF73961AA174776863CAF759D57F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24AA9-7C86-40DE-967F-D6B39FA1195E}"/>
      </w:docPartPr>
      <w:docPartBody>
        <w:p w:rsidR="0092512C" w:rsidRDefault="007B0111">
          <w:pPr>
            <w:pStyle w:val="8BF73961AA174776863CAF759D57FB3D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C7C97E1B976F4E898F90E49C278E9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23360-9675-41C8-9337-4A5734CF15A2}"/>
      </w:docPartPr>
      <w:docPartBody>
        <w:p w:rsidR="0092512C" w:rsidRDefault="007B0111">
          <w:pPr>
            <w:pStyle w:val="C7C97E1B976F4E898F90E49C278E9468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111"/>
    <w:rsid w:val="000B13BD"/>
    <w:rsid w:val="0013661D"/>
    <w:rsid w:val="00347780"/>
    <w:rsid w:val="003B10BF"/>
    <w:rsid w:val="003B3CEF"/>
    <w:rsid w:val="006F21B3"/>
    <w:rsid w:val="007B0111"/>
    <w:rsid w:val="00874BE2"/>
    <w:rsid w:val="00880322"/>
    <w:rsid w:val="0092512C"/>
    <w:rsid w:val="00A623BC"/>
    <w:rsid w:val="00B85109"/>
    <w:rsid w:val="00E61798"/>
    <w:rsid w:val="00F523DB"/>
    <w:rsid w:val="00F9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09E5016315564916BCA918DA904F0418">
    <w:name w:val="09E5016315564916BCA918DA904F0418"/>
  </w:style>
  <w:style w:type="paragraph" w:customStyle="1" w:styleId="81DDD0E0AE484195AFFD9259441C80D9">
    <w:name w:val="81DDD0E0AE484195AFFD9259441C80D9"/>
  </w:style>
  <w:style w:type="paragraph" w:customStyle="1" w:styleId="E851BB7027DB42238BAF125A02BF3B4F">
    <w:name w:val="E851BB7027DB42238BAF125A02BF3B4F"/>
  </w:style>
  <w:style w:type="paragraph" w:customStyle="1" w:styleId="8BF73961AA174776863CAF759D57FB3D">
    <w:name w:val="8BF73961AA174776863CAF759D57FB3D"/>
  </w:style>
  <w:style w:type="paragraph" w:customStyle="1" w:styleId="C7C97E1B976F4E898F90E49C278E9468">
    <w:name w:val="C7C97E1B976F4E898F90E49C278E9468"/>
  </w:style>
  <w:style w:type="paragraph" w:customStyle="1" w:styleId="563438E42D724220A4FEBE3994EA4C31">
    <w:name w:val="563438E42D724220A4FEBE3994EA4C31"/>
  </w:style>
  <w:style w:type="paragraph" w:customStyle="1" w:styleId="E838BE294140441DA6B42E1A4EA6A7FF">
    <w:name w:val="E838BE294140441DA6B42E1A4EA6A7FF"/>
  </w:style>
  <w:style w:type="paragraph" w:customStyle="1" w:styleId="47B642A203314B489F370544B1622D84">
    <w:name w:val="47B642A203314B489F370544B1622D84"/>
  </w:style>
  <w:style w:type="paragraph" w:customStyle="1" w:styleId="3E3D71B9C81943C896AA39193D1E5481">
    <w:name w:val="3E3D71B9C81943C896AA39193D1E5481"/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92512C"/>
    <w:rPr>
      <w:b/>
      <w:bCs/>
      <w:i/>
      <w:iCs/>
      <w:color w:val="1F497D" w:themeColor="text2"/>
    </w:rPr>
  </w:style>
  <w:style w:type="paragraph" w:customStyle="1" w:styleId="6FB3721C651541AFB33A7E53A550152B">
    <w:name w:val="6FB3721C651541AFB33A7E53A550152B"/>
  </w:style>
  <w:style w:type="paragraph" w:customStyle="1" w:styleId="CD0D84B5668F441F8A906A19DF560088">
    <w:name w:val="CD0D84B5668F441F8A906A19DF560088"/>
  </w:style>
  <w:style w:type="paragraph" w:customStyle="1" w:styleId="130C198637A546CEA3F2223679EBE8EE">
    <w:name w:val="130C198637A546CEA3F2223679EBE8EE"/>
  </w:style>
  <w:style w:type="paragraph" w:customStyle="1" w:styleId="6ED1FA6B6EAB4A578E1A295DC7A7C497">
    <w:name w:val="6ED1FA6B6EAB4A578E1A295DC7A7C497"/>
  </w:style>
  <w:style w:type="paragraph" w:customStyle="1" w:styleId="FA2FFBAB09EA47E7A3663DA1D0F142FF">
    <w:name w:val="FA2FFBAB09EA47E7A3663DA1D0F142FF"/>
  </w:style>
  <w:style w:type="character" w:styleId="Emphasis">
    <w:name w:val="Emphasis"/>
    <w:basedOn w:val="DefaultParagraphFont"/>
    <w:uiPriority w:val="20"/>
    <w:qFormat/>
    <w:rsid w:val="0092512C"/>
    <w:rPr>
      <w:i/>
      <w:iCs/>
    </w:rPr>
  </w:style>
  <w:style w:type="paragraph" w:customStyle="1" w:styleId="90B0EB3F66464298BD604FF763304CF4">
    <w:name w:val="90B0EB3F66464298BD604FF763304CF4"/>
  </w:style>
  <w:style w:type="paragraph" w:customStyle="1" w:styleId="CB8CE9CB24F8400095D10DC69E79DA89">
    <w:name w:val="CB8CE9CB24F8400095D10DC69E79DA89"/>
  </w:style>
  <w:style w:type="paragraph" w:customStyle="1" w:styleId="E26C4E837D8D40D6A77359B0098A0585">
    <w:name w:val="E26C4E837D8D40D6A77359B0098A0585"/>
  </w:style>
  <w:style w:type="paragraph" w:customStyle="1" w:styleId="56ECAC70728A43A4887A4E1DD848B528">
    <w:name w:val="56ECAC70728A43A4887A4E1DD848B528"/>
  </w:style>
  <w:style w:type="paragraph" w:customStyle="1" w:styleId="20C3F50E4EFA4A74A644891B374452BE">
    <w:name w:val="20C3F50E4EFA4A74A644891B374452BE"/>
    <w:rsid w:val="0092512C"/>
  </w:style>
  <w:style w:type="paragraph" w:customStyle="1" w:styleId="DA80B5E6020A456FBAB7225B683241E6">
    <w:name w:val="DA80B5E6020A456FBAB7225B683241E6"/>
    <w:rsid w:val="0092512C"/>
  </w:style>
  <w:style w:type="paragraph" w:customStyle="1" w:styleId="7BE3D563E04641139C277C5782827803">
    <w:name w:val="7BE3D563E04641139C277C5782827803"/>
    <w:rsid w:val="0092512C"/>
  </w:style>
  <w:style w:type="paragraph" w:customStyle="1" w:styleId="F7735C5D523C4EC2A1BD77ADEE45EEAB">
    <w:name w:val="F7735C5D523C4EC2A1BD77ADEE45EEAB"/>
    <w:rsid w:val="0092512C"/>
  </w:style>
  <w:style w:type="paragraph" w:customStyle="1" w:styleId="116545ECEE7B47F7BA87F170923596EA">
    <w:name w:val="116545ECEE7B47F7BA87F170923596EA"/>
    <w:rsid w:val="0092512C"/>
  </w:style>
  <w:style w:type="paragraph" w:customStyle="1" w:styleId="D94D5A0E71D2414A9A916BB7BC8146D0">
    <w:name w:val="D94D5A0E71D2414A9A916BB7BC8146D0"/>
    <w:rsid w:val="0092512C"/>
  </w:style>
  <w:style w:type="paragraph" w:customStyle="1" w:styleId="E745B70A2FC04F8D8A70D8EC9E6D9BAE">
    <w:name w:val="E745B70A2FC04F8D8A70D8EC9E6D9BAE"/>
    <w:rsid w:val="00874BE2"/>
  </w:style>
  <w:style w:type="paragraph" w:customStyle="1" w:styleId="23CCE826A200434BB10654378ABF2B36">
    <w:name w:val="23CCE826A200434BB10654378ABF2B36"/>
    <w:rsid w:val="00874BE2"/>
  </w:style>
  <w:style w:type="paragraph" w:customStyle="1" w:styleId="67BFCE5B61944F3C8273EF868B6F5758">
    <w:name w:val="67BFCE5B61944F3C8273EF868B6F5758"/>
    <w:rsid w:val="003B10B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09E5016315564916BCA918DA904F0418">
    <w:name w:val="09E5016315564916BCA918DA904F0418"/>
  </w:style>
  <w:style w:type="paragraph" w:customStyle="1" w:styleId="81DDD0E0AE484195AFFD9259441C80D9">
    <w:name w:val="81DDD0E0AE484195AFFD9259441C80D9"/>
  </w:style>
  <w:style w:type="paragraph" w:customStyle="1" w:styleId="E851BB7027DB42238BAF125A02BF3B4F">
    <w:name w:val="E851BB7027DB42238BAF125A02BF3B4F"/>
  </w:style>
  <w:style w:type="paragraph" w:customStyle="1" w:styleId="8BF73961AA174776863CAF759D57FB3D">
    <w:name w:val="8BF73961AA174776863CAF759D57FB3D"/>
  </w:style>
  <w:style w:type="paragraph" w:customStyle="1" w:styleId="C7C97E1B976F4E898F90E49C278E9468">
    <w:name w:val="C7C97E1B976F4E898F90E49C278E9468"/>
  </w:style>
  <w:style w:type="paragraph" w:customStyle="1" w:styleId="563438E42D724220A4FEBE3994EA4C31">
    <w:name w:val="563438E42D724220A4FEBE3994EA4C31"/>
  </w:style>
  <w:style w:type="paragraph" w:customStyle="1" w:styleId="E838BE294140441DA6B42E1A4EA6A7FF">
    <w:name w:val="E838BE294140441DA6B42E1A4EA6A7FF"/>
  </w:style>
  <w:style w:type="paragraph" w:customStyle="1" w:styleId="47B642A203314B489F370544B1622D84">
    <w:name w:val="47B642A203314B489F370544B1622D84"/>
  </w:style>
  <w:style w:type="paragraph" w:customStyle="1" w:styleId="3E3D71B9C81943C896AA39193D1E5481">
    <w:name w:val="3E3D71B9C81943C896AA39193D1E5481"/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92512C"/>
    <w:rPr>
      <w:b/>
      <w:bCs/>
      <w:i/>
      <w:iCs/>
      <w:color w:val="1F497D" w:themeColor="text2"/>
    </w:rPr>
  </w:style>
  <w:style w:type="paragraph" w:customStyle="1" w:styleId="6FB3721C651541AFB33A7E53A550152B">
    <w:name w:val="6FB3721C651541AFB33A7E53A550152B"/>
  </w:style>
  <w:style w:type="paragraph" w:customStyle="1" w:styleId="CD0D84B5668F441F8A906A19DF560088">
    <w:name w:val="CD0D84B5668F441F8A906A19DF560088"/>
  </w:style>
  <w:style w:type="paragraph" w:customStyle="1" w:styleId="130C198637A546CEA3F2223679EBE8EE">
    <w:name w:val="130C198637A546CEA3F2223679EBE8EE"/>
  </w:style>
  <w:style w:type="paragraph" w:customStyle="1" w:styleId="6ED1FA6B6EAB4A578E1A295DC7A7C497">
    <w:name w:val="6ED1FA6B6EAB4A578E1A295DC7A7C497"/>
  </w:style>
  <w:style w:type="paragraph" w:customStyle="1" w:styleId="FA2FFBAB09EA47E7A3663DA1D0F142FF">
    <w:name w:val="FA2FFBAB09EA47E7A3663DA1D0F142FF"/>
  </w:style>
  <w:style w:type="character" w:styleId="Emphasis">
    <w:name w:val="Emphasis"/>
    <w:basedOn w:val="DefaultParagraphFont"/>
    <w:uiPriority w:val="20"/>
    <w:qFormat/>
    <w:rsid w:val="0092512C"/>
    <w:rPr>
      <w:i/>
      <w:iCs/>
    </w:rPr>
  </w:style>
  <w:style w:type="paragraph" w:customStyle="1" w:styleId="90B0EB3F66464298BD604FF763304CF4">
    <w:name w:val="90B0EB3F66464298BD604FF763304CF4"/>
  </w:style>
  <w:style w:type="paragraph" w:customStyle="1" w:styleId="CB8CE9CB24F8400095D10DC69E79DA89">
    <w:name w:val="CB8CE9CB24F8400095D10DC69E79DA89"/>
  </w:style>
  <w:style w:type="paragraph" w:customStyle="1" w:styleId="E26C4E837D8D40D6A77359B0098A0585">
    <w:name w:val="E26C4E837D8D40D6A77359B0098A0585"/>
  </w:style>
  <w:style w:type="paragraph" w:customStyle="1" w:styleId="56ECAC70728A43A4887A4E1DD848B528">
    <w:name w:val="56ECAC70728A43A4887A4E1DD848B528"/>
  </w:style>
  <w:style w:type="paragraph" w:customStyle="1" w:styleId="20C3F50E4EFA4A74A644891B374452BE">
    <w:name w:val="20C3F50E4EFA4A74A644891B374452BE"/>
    <w:rsid w:val="0092512C"/>
  </w:style>
  <w:style w:type="paragraph" w:customStyle="1" w:styleId="DA80B5E6020A456FBAB7225B683241E6">
    <w:name w:val="DA80B5E6020A456FBAB7225B683241E6"/>
    <w:rsid w:val="0092512C"/>
  </w:style>
  <w:style w:type="paragraph" w:customStyle="1" w:styleId="7BE3D563E04641139C277C5782827803">
    <w:name w:val="7BE3D563E04641139C277C5782827803"/>
    <w:rsid w:val="0092512C"/>
  </w:style>
  <w:style w:type="paragraph" w:customStyle="1" w:styleId="F7735C5D523C4EC2A1BD77ADEE45EEAB">
    <w:name w:val="F7735C5D523C4EC2A1BD77ADEE45EEAB"/>
    <w:rsid w:val="0092512C"/>
  </w:style>
  <w:style w:type="paragraph" w:customStyle="1" w:styleId="116545ECEE7B47F7BA87F170923596EA">
    <w:name w:val="116545ECEE7B47F7BA87F170923596EA"/>
    <w:rsid w:val="0092512C"/>
  </w:style>
  <w:style w:type="paragraph" w:customStyle="1" w:styleId="D94D5A0E71D2414A9A916BB7BC8146D0">
    <w:name w:val="D94D5A0E71D2414A9A916BB7BC8146D0"/>
    <w:rsid w:val="0092512C"/>
  </w:style>
  <w:style w:type="paragraph" w:customStyle="1" w:styleId="E745B70A2FC04F8D8A70D8EC9E6D9BAE">
    <w:name w:val="E745B70A2FC04F8D8A70D8EC9E6D9BAE"/>
    <w:rsid w:val="00874BE2"/>
  </w:style>
  <w:style w:type="paragraph" w:customStyle="1" w:styleId="23CCE826A200434BB10654378ABF2B36">
    <w:name w:val="23CCE826A200434BB10654378ABF2B36"/>
    <w:rsid w:val="00874BE2"/>
  </w:style>
  <w:style w:type="paragraph" w:customStyle="1" w:styleId="67BFCE5B61944F3C8273EF868B6F5758">
    <w:name w:val="67BFCE5B61944F3C8273EF868B6F5758"/>
    <w:rsid w:val="003B10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ssential">
  <a:themeElements>
    <a:clrScheme name="My Resume">
      <a:dk1>
        <a:sysClr val="windowText" lastClr="000000"/>
      </a:dk1>
      <a:lt1>
        <a:sysClr val="window" lastClr="FFFFFF"/>
      </a:lt1>
      <a:dk2>
        <a:srgbClr val="29486D"/>
      </a:dk2>
      <a:lt2>
        <a:srgbClr val="EEECE1"/>
      </a:lt2>
      <a:accent1>
        <a:srgbClr val="5283BE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2324 Richard Drive</CompanyAddress>
  <CompanyPhone>(702)496-0372</CompanyPhone>
  <CompanyFax/>
  <CompanyEmail>ryanmq87@gmail.com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31DF00-4AFD-4EE7-8152-4B0DA30487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0FB05B96-B829-4E94-8E15-DA4C5D22C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TS101840839</Template>
  <TotalTime>1</TotalTime>
  <Pages>2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Ryan</dc:creator>
  <cp:lastModifiedBy>Marc</cp:lastModifiedBy>
  <cp:revision>2</cp:revision>
  <cp:lastPrinted>2011-05-19T02:00:00Z</cp:lastPrinted>
  <dcterms:created xsi:type="dcterms:W3CDTF">2011-06-07T08:28:00Z</dcterms:created>
  <dcterms:modified xsi:type="dcterms:W3CDTF">2011-06-07T08:28:00Z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